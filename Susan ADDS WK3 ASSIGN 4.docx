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6B8" w:rsidRPr="00AF780E" w:rsidRDefault="00CA66B8" w:rsidP="00AF780E"/>
    <w:p w:rsidR="00CA66B8" w:rsidRDefault="00CA66B8" w:rsidP="002138D7">
      <w:pPr>
        <w:rPr>
          <w:rFonts w:cs="Times New Roman"/>
        </w:rPr>
      </w:pPr>
    </w:p>
    <w:p w:rsidR="00CA66B8" w:rsidRDefault="00CA66B8" w:rsidP="002138D7">
      <w:pPr>
        <w:rPr>
          <w:rFonts w:cs="Times New Roman"/>
        </w:rPr>
      </w:pPr>
    </w:p>
    <w:p w:rsidR="00CA66B8" w:rsidRDefault="00CA66B8" w:rsidP="002138D7">
      <w:pPr>
        <w:rPr>
          <w:rFonts w:cs="Times New Roman"/>
        </w:rPr>
      </w:pPr>
    </w:p>
    <w:p w:rsidR="002138D7" w:rsidRDefault="00CE47CC" w:rsidP="00AF780E">
      <w:pPr>
        <w:pStyle w:val="Heading1"/>
      </w:pPr>
      <w:r>
        <w:t>Heap Data Structures</w:t>
      </w:r>
    </w:p>
    <w:p w:rsidR="00CA66B8" w:rsidRDefault="00CA66B8" w:rsidP="002138D7">
      <w:pPr>
        <w:jc w:val="center"/>
        <w:rPr>
          <w:rFonts w:cs="Times New Roman"/>
        </w:rPr>
      </w:pPr>
      <w:r>
        <w:rPr>
          <w:rFonts w:cs="Times New Roman"/>
        </w:rPr>
        <w:t>Name</w:t>
      </w:r>
    </w:p>
    <w:p w:rsidR="00CA66B8" w:rsidRDefault="002138D7" w:rsidP="002138D7">
      <w:pPr>
        <w:jc w:val="center"/>
        <w:rPr>
          <w:rFonts w:cs="Times New Roman"/>
        </w:rPr>
      </w:pPr>
      <w:r>
        <w:rPr>
          <w:rFonts w:cs="Times New Roman"/>
        </w:rPr>
        <w:t>Institution Affiliation</w:t>
      </w:r>
    </w:p>
    <w:p w:rsidR="002138D7" w:rsidRDefault="002138D7" w:rsidP="002138D7">
      <w:pPr>
        <w:jc w:val="center"/>
        <w:rPr>
          <w:rFonts w:cs="Times New Roman"/>
        </w:rPr>
      </w:pPr>
    </w:p>
    <w:p w:rsidR="00CA66B8" w:rsidRDefault="00CA66B8" w:rsidP="002138D7">
      <w:pPr>
        <w:rPr>
          <w:rFonts w:cs="Times New Roman"/>
        </w:rPr>
      </w:pPr>
      <w:r>
        <w:rPr>
          <w:rFonts w:cs="Times New Roman"/>
        </w:rPr>
        <w:br w:type="page"/>
      </w:r>
    </w:p>
    <w:p w:rsidR="00DE11C4" w:rsidRPr="00DE11C4" w:rsidRDefault="00CE47CC" w:rsidP="00AF780E">
      <w:pPr>
        <w:pStyle w:val="Heading1"/>
      </w:pPr>
      <w:r>
        <w:lastRenderedPageBreak/>
        <w:t>Heap Data Structures</w:t>
      </w:r>
    </w:p>
    <w:p w:rsidR="00CE47CC" w:rsidRDefault="00CE47CC" w:rsidP="00CE47CC">
      <w:pPr>
        <w:jc w:val="both"/>
      </w:pPr>
      <w:r>
        <w:t>Heapsort Implementation and Analysis</w:t>
      </w:r>
    </w:p>
    <w:p w:rsidR="00CE47CC" w:rsidRDefault="00CE47CC" w:rsidP="00CE47CC">
      <w:pPr>
        <w:jc w:val="both"/>
      </w:pPr>
      <w:r>
        <w:t>Implementation</w:t>
      </w:r>
    </w:p>
    <w:p w:rsidR="00CE47CC" w:rsidRDefault="00CE47CC" w:rsidP="00CE47CC">
      <w:pPr>
        <w:jc w:val="both"/>
      </w:pPr>
      <w:r>
        <w:t xml:space="preserve">Heapsort was implemented using a max-heap represented as an array. The following are the three main steps followed by the algorithm. </w:t>
      </w:r>
    </w:p>
    <w:p w:rsidR="00CE47CC" w:rsidRDefault="00CE47CC" w:rsidP="00CE47CC">
      <w:pPr>
        <w:jc w:val="both"/>
      </w:pPr>
      <w:r>
        <w:t>Building the max-heap.</w:t>
      </w:r>
    </w:p>
    <w:p w:rsidR="00CE47CC" w:rsidRDefault="00CE47CC" w:rsidP="00CE47CC">
      <w:pPr>
        <w:jc w:val="both"/>
      </w:pPr>
      <w:r>
        <w:t>Extracting the maximum element.</w:t>
      </w:r>
    </w:p>
    <w:p w:rsidR="00CE47CC" w:rsidRDefault="00CE47CC" w:rsidP="00CE47CC">
      <w:pPr>
        <w:jc w:val="both"/>
      </w:pPr>
      <w:r>
        <w:t>Maintaining the heap property after extraction.</w:t>
      </w:r>
    </w:p>
    <w:p w:rsidR="00CE47CC" w:rsidRDefault="00CE47CC" w:rsidP="00CE47CC">
      <w:pPr>
        <w:jc w:val="both"/>
      </w:pPr>
      <w:r>
        <w:t>Time Complexity Analysis</w:t>
      </w:r>
    </w:p>
    <w:p w:rsidR="00CE47CC" w:rsidRDefault="00CE47CC" w:rsidP="00CE47CC">
      <w:pPr>
        <w:jc w:val="both"/>
      </w:pPr>
      <w:r>
        <w:t xml:space="preserve">The time complexity for the process of building a max heap is O(n) because each element in the array is </w:t>
      </w:r>
      <w:proofErr w:type="spellStart"/>
      <w:r>
        <w:t>heapified</w:t>
      </w:r>
      <w:proofErr w:type="spellEnd"/>
      <w:r>
        <w:t xml:space="preserve"> only once. Each of the n elements requires O(log n) time during the extraction phase to maintain the heap property. In terms of overall time complexity, the heapsort is operating with O(n log n) time complexity for best, worst, and average cases. Lastly, for space complexity, the Heapsort requires O(1) auxiliary space</w:t>
      </w:r>
      <w:r w:rsidR="00BB66F0">
        <w:t>,</w:t>
      </w:r>
      <w:r>
        <w:t xml:space="preserve"> considering that all operations are performed in</w:t>
      </w:r>
      <w:r w:rsidR="00BB66F0">
        <w:t xml:space="preserve"> </w:t>
      </w:r>
      <w:r>
        <w:t>place. This makes it more space-efficient compared to other algorithms like Merge Sort.</w:t>
      </w:r>
    </w:p>
    <w:p w:rsidR="00CE47CC" w:rsidRDefault="00CE47CC" w:rsidP="00CE47CC">
      <w:pPr>
        <w:jc w:val="both"/>
      </w:pPr>
      <w:r>
        <w:t xml:space="preserve">Results comparison </w:t>
      </w:r>
    </w:p>
    <w:p w:rsidR="00CE47CC" w:rsidRDefault="00CE47CC" w:rsidP="00CE47CC">
      <w:pPr>
        <w:jc w:val="both"/>
      </w:pPr>
      <w:r>
        <w:t>Heapsort was compared with Quicksort</w:t>
      </w:r>
      <w:r w:rsidR="00BB66F0">
        <w:t>, and Merge Sort understands</w:t>
      </w:r>
      <w:r>
        <w:t xml:space="preserve"> its performance on different array sizes and distributions</w:t>
      </w:r>
      <w:r w:rsidR="000D2FE3">
        <w:t xml:space="preserve"> (</w:t>
      </w:r>
      <w:proofErr w:type="spellStart"/>
      <w:r w:rsidR="000D2FE3" w:rsidRPr="000D2FE3">
        <w:rPr>
          <w:rFonts w:cs="Times New Roman"/>
        </w:rPr>
        <w:t>Marcellino</w:t>
      </w:r>
      <w:proofErr w:type="spellEnd"/>
      <w:r w:rsidR="000D2FE3">
        <w:rPr>
          <w:rFonts w:cs="Times New Roman"/>
        </w:rPr>
        <w:t xml:space="preserve"> et al., 2021</w:t>
      </w:r>
      <w:r w:rsidR="000D2FE3">
        <w:t>)</w:t>
      </w:r>
      <w:r>
        <w:t>. On the random array</w:t>
      </w:r>
      <w:r w:rsidR="00BB66F0">
        <w:t>,</w:t>
      </w:r>
      <w:r>
        <w:t xml:space="preserve"> the quick sort was the best in terms of time efficiency</w:t>
      </w:r>
      <w:r w:rsidR="00BB66F0">
        <w:t>,</w:t>
      </w:r>
      <w:r>
        <w:t xml:space="preserve"> mostly because of </w:t>
      </w:r>
      <w:r w:rsidR="00BB66F0">
        <w:t xml:space="preserve">the </w:t>
      </w:r>
      <w:r>
        <w:t xml:space="preserve">efficient petitioning strategy. </w:t>
      </w:r>
      <w:r w:rsidR="00BB66F0">
        <w:t>However,</w:t>
      </w:r>
      <w:r>
        <w:t xml:space="preserve"> the heapsort and merge sort showed consistent performance. On the sorted and reverse-sorted arrays, Heapsort and merge sort are able to maintain O(n log n) performance, but quicksort was slower because of its O(n^2) worst-case behavior.</w:t>
      </w:r>
    </w:p>
    <w:p w:rsidR="00CE47CC" w:rsidRDefault="00CE47CC" w:rsidP="00CE47CC">
      <w:pPr>
        <w:jc w:val="both"/>
      </w:pPr>
      <w:r>
        <w:t xml:space="preserve">What we can observe is that heapsort </w:t>
      </w:r>
      <w:r w:rsidR="00BB66F0">
        <w:t>i</w:t>
      </w:r>
      <w:r>
        <w:t xml:space="preserve">s more reliable when dealing with </w:t>
      </w:r>
      <w:r w:rsidR="00BB66F0">
        <w:t>unpredictable input patterns,</w:t>
      </w:r>
      <w:r>
        <w:t xml:space="preserve"> as indicated by its consistent performance in all input distributions.</w:t>
      </w:r>
    </w:p>
    <w:p w:rsidR="00CE47CC" w:rsidRDefault="00CE47CC" w:rsidP="00CE47CC">
      <w:pPr>
        <w:jc w:val="both"/>
      </w:pPr>
      <w:r>
        <w:t>Priority Queue Implementation and Applications</w:t>
      </w:r>
    </w:p>
    <w:p w:rsidR="00CE47CC" w:rsidRDefault="00CE47CC" w:rsidP="00CE47CC">
      <w:pPr>
        <w:jc w:val="both"/>
      </w:pPr>
      <w:r>
        <w:t>Max-heap was used to implement the priority queue in order to improve the efficiency of task management</w:t>
      </w:r>
      <w:r w:rsidR="00BB66F0">
        <w:t>,</w:t>
      </w:r>
      <w:r>
        <w:t xml:space="preserve"> where the tasks were represented as task objects</w:t>
      </w:r>
      <w:r w:rsidR="000D2FE3">
        <w:t xml:space="preserve"> (</w:t>
      </w:r>
      <w:r w:rsidR="000D2FE3" w:rsidRPr="000D2FE3">
        <w:rPr>
          <w:rFonts w:cs="Times New Roman"/>
        </w:rPr>
        <w:t>Bai</w:t>
      </w:r>
      <w:r w:rsidR="000D2FE3">
        <w:rPr>
          <w:rFonts w:cs="Times New Roman"/>
        </w:rPr>
        <w:t xml:space="preserve"> et al., 2015</w:t>
      </w:r>
      <w:r w:rsidR="000D2FE3">
        <w:t>)</w:t>
      </w:r>
      <w:r>
        <w:t xml:space="preserve">. Some of the properties of these objects include </w:t>
      </w:r>
      <w:proofErr w:type="spellStart"/>
      <w:r>
        <w:t>task_id</w:t>
      </w:r>
      <w:proofErr w:type="spellEnd"/>
      <w:r>
        <w:t xml:space="preserve">, priority, </w:t>
      </w:r>
      <w:proofErr w:type="spellStart"/>
      <w:r>
        <w:t>arrival_time</w:t>
      </w:r>
      <w:proofErr w:type="spellEnd"/>
      <w:r>
        <w:t>, and deadline.</w:t>
      </w:r>
    </w:p>
    <w:p w:rsidR="00CE47CC" w:rsidRDefault="00CE47CC" w:rsidP="00CE47CC">
      <w:pPr>
        <w:jc w:val="both"/>
      </w:pPr>
      <w:r>
        <w:t>Core operations were insert for adding new tasks to the heap in O(log n), extract max for removing and returning the highest-priority task in O(log n), and is empty for checking if the heap was empty in O(1).</w:t>
      </w:r>
    </w:p>
    <w:p w:rsidR="00CE47CC" w:rsidRDefault="00CE47CC" w:rsidP="00CE47CC">
      <w:pPr>
        <w:jc w:val="both"/>
      </w:pPr>
      <w:r>
        <w:t>Test Results</w:t>
      </w:r>
    </w:p>
    <w:p w:rsidR="00CE47CC" w:rsidRDefault="00CE47CC" w:rsidP="00CE47CC">
      <w:pPr>
        <w:jc w:val="both"/>
      </w:pPr>
      <w:r>
        <w:t>The results indicate that the tasks were extracted in descending priority order</w:t>
      </w:r>
      <w:r w:rsidR="00BB66F0">
        <w:t>, which indicates that the</w:t>
      </w:r>
      <w:r>
        <w:t xml:space="preserve"> max heap implementation was correct and efficient. The priority queue was also able to handle task prioritization. </w:t>
      </w:r>
    </w:p>
    <w:p w:rsidR="000D2FE3" w:rsidRPr="000D2FE3" w:rsidRDefault="000D2FE3" w:rsidP="000D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0D2FE3">
        <w:rPr>
          <w:rFonts w:ascii="Courier New" w:eastAsia="Times New Roman" w:hAnsi="Courier New" w:cs="Courier New"/>
          <w:color w:val="000000"/>
          <w:sz w:val="21"/>
          <w:szCs w:val="21"/>
        </w:rPr>
        <w:t>Testing Sorting Algorithms...</w:t>
      </w:r>
    </w:p>
    <w:p w:rsidR="000D2FE3" w:rsidRPr="000D2FE3" w:rsidRDefault="000D2FE3" w:rsidP="000D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p>
    <w:p w:rsidR="000D2FE3" w:rsidRPr="000D2FE3" w:rsidRDefault="000D2FE3" w:rsidP="000D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0D2FE3">
        <w:rPr>
          <w:rFonts w:ascii="Courier New" w:eastAsia="Times New Roman" w:hAnsi="Courier New" w:cs="Courier New"/>
          <w:color w:val="000000"/>
          <w:sz w:val="21"/>
          <w:szCs w:val="21"/>
        </w:rPr>
        <w:t>Size: 10, Random - Heap: 0.0000s, Quick: 0.0000s, Merge: 0.0000s</w:t>
      </w:r>
    </w:p>
    <w:p w:rsidR="000D2FE3" w:rsidRPr="000D2FE3" w:rsidRDefault="000D2FE3" w:rsidP="000D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0D2FE3">
        <w:rPr>
          <w:rFonts w:ascii="Courier New" w:eastAsia="Times New Roman" w:hAnsi="Courier New" w:cs="Courier New"/>
          <w:color w:val="000000"/>
          <w:sz w:val="21"/>
          <w:szCs w:val="21"/>
        </w:rPr>
        <w:t>Size: 10, Sorted - Heap: 0.0000s, Quick: 0.0000s, Merge: 0.0000s</w:t>
      </w:r>
    </w:p>
    <w:p w:rsidR="000D2FE3" w:rsidRPr="000D2FE3" w:rsidRDefault="000D2FE3" w:rsidP="000D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0D2FE3">
        <w:rPr>
          <w:rFonts w:ascii="Courier New" w:eastAsia="Times New Roman" w:hAnsi="Courier New" w:cs="Courier New"/>
          <w:color w:val="000000"/>
          <w:sz w:val="21"/>
          <w:szCs w:val="21"/>
        </w:rPr>
        <w:t>Size: 10, Reverse-Sorted - Heap: 0.0000s, Quick: 0.0000s, Merge: 0.0000s</w:t>
      </w:r>
    </w:p>
    <w:p w:rsidR="000D2FE3" w:rsidRPr="000D2FE3" w:rsidRDefault="000D2FE3" w:rsidP="000D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0D2FE3">
        <w:rPr>
          <w:rFonts w:ascii="Courier New" w:eastAsia="Times New Roman" w:hAnsi="Courier New" w:cs="Courier New"/>
          <w:color w:val="000000"/>
          <w:sz w:val="21"/>
          <w:szCs w:val="21"/>
        </w:rPr>
        <w:t>Size: 100, Random - Heap: 0.0000s, Quick: 0.0000s, Merge: 0.0156s</w:t>
      </w:r>
    </w:p>
    <w:p w:rsidR="000D2FE3" w:rsidRPr="000D2FE3" w:rsidRDefault="000D2FE3" w:rsidP="000D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0D2FE3">
        <w:rPr>
          <w:rFonts w:ascii="Courier New" w:eastAsia="Times New Roman" w:hAnsi="Courier New" w:cs="Courier New"/>
          <w:color w:val="000000"/>
          <w:sz w:val="21"/>
          <w:szCs w:val="21"/>
        </w:rPr>
        <w:t>Size: 100, Sorted - Heap: 0.0000s, Quick: 0.0000s, Merge: 0.0000s</w:t>
      </w:r>
    </w:p>
    <w:p w:rsidR="000D2FE3" w:rsidRPr="000D2FE3" w:rsidRDefault="000D2FE3" w:rsidP="000D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0D2FE3">
        <w:rPr>
          <w:rFonts w:ascii="Courier New" w:eastAsia="Times New Roman" w:hAnsi="Courier New" w:cs="Courier New"/>
          <w:color w:val="000000"/>
          <w:sz w:val="21"/>
          <w:szCs w:val="21"/>
        </w:rPr>
        <w:t>Size: 100, Reverse-Sorted - Heap: 0.0000s, Quick: 0.0000s, Merge: 0.0156s</w:t>
      </w:r>
    </w:p>
    <w:p w:rsidR="000D2FE3" w:rsidRPr="000D2FE3" w:rsidRDefault="000D2FE3" w:rsidP="000D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0D2FE3">
        <w:rPr>
          <w:rFonts w:ascii="Courier New" w:eastAsia="Times New Roman" w:hAnsi="Courier New" w:cs="Courier New"/>
          <w:color w:val="000000"/>
          <w:sz w:val="21"/>
          <w:szCs w:val="21"/>
        </w:rPr>
        <w:t>Size: 1000, Random - Heap: 0.0313s, Quick: 0.0213s, Merge: 0.0234s</w:t>
      </w:r>
    </w:p>
    <w:p w:rsidR="000D2FE3" w:rsidRPr="000D2FE3" w:rsidRDefault="000D2FE3" w:rsidP="000D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0D2FE3">
        <w:rPr>
          <w:rFonts w:ascii="Courier New" w:eastAsia="Times New Roman" w:hAnsi="Courier New" w:cs="Courier New"/>
          <w:color w:val="000000"/>
          <w:sz w:val="21"/>
          <w:szCs w:val="21"/>
        </w:rPr>
        <w:t>Size: 1000, Sorted - Heap: 0.0285s, Quick: 0.0110s, Merge: 0.0155s</w:t>
      </w:r>
    </w:p>
    <w:p w:rsidR="000D2FE3" w:rsidRPr="000D2FE3" w:rsidRDefault="000D2FE3" w:rsidP="000D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0D2FE3">
        <w:rPr>
          <w:rFonts w:ascii="Courier New" w:eastAsia="Times New Roman" w:hAnsi="Courier New" w:cs="Courier New"/>
          <w:color w:val="000000"/>
          <w:sz w:val="21"/>
          <w:szCs w:val="21"/>
        </w:rPr>
        <w:t>Size: 1000, Reverse-Sorted - Heap: 0.0104s, Quick: 0.0156s, Merge: 0.0156s</w:t>
      </w:r>
    </w:p>
    <w:p w:rsidR="000D2FE3" w:rsidRPr="000D2FE3" w:rsidRDefault="000D2FE3" w:rsidP="000D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0D2FE3">
        <w:rPr>
          <w:rFonts w:ascii="Courier New" w:eastAsia="Times New Roman" w:hAnsi="Courier New" w:cs="Courier New"/>
          <w:color w:val="000000"/>
          <w:sz w:val="21"/>
          <w:szCs w:val="21"/>
        </w:rPr>
        <w:t>Size: 5000, Random - Heap: 0.2197s, Quick: 0.0781s, Merge: 0.1344s</w:t>
      </w:r>
    </w:p>
    <w:p w:rsidR="000D2FE3" w:rsidRPr="000D2FE3" w:rsidRDefault="000D2FE3" w:rsidP="000D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0D2FE3">
        <w:rPr>
          <w:rFonts w:ascii="Courier New" w:eastAsia="Times New Roman" w:hAnsi="Courier New" w:cs="Courier New"/>
          <w:color w:val="000000"/>
          <w:sz w:val="21"/>
          <w:szCs w:val="21"/>
        </w:rPr>
        <w:t>Size: 5000, Sorted - Heap: 0.1922s, Quick: 0.0468s, Merge: 0.1345s</w:t>
      </w:r>
    </w:p>
    <w:p w:rsidR="000D2FE3" w:rsidRPr="000D2FE3" w:rsidRDefault="000D2FE3" w:rsidP="000D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0D2FE3">
        <w:rPr>
          <w:rFonts w:ascii="Courier New" w:eastAsia="Times New Roman" w:hAnsi="Courier New" w:cs="Courier New"/>
          <w:color w:val="000000"/>
          <w:sz w:val="21"/>
          <w:szCs w:val="21"/>
        </w:rPr>
        <w:t>Size: 5000, Reverse-Sorted - Heap: 0.1922s, Quick: 0.0674s, Merge: 0.1249s</w:t>
      </w:r>
    </w:p>
    <w:p w:rsidR="000D2FE3" w:rsidRPr="000D2FE3" w:rsidRDefault="000D2FE3" w:rsidP="000D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p>
    <w:p w:rsidR="000D2FE3" w:rsidRPr="000D2FE3" w:rsidRDefault="000D2FE3" w:rsidP="000D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0D2FE3">
        <w:rPr>
          <w:rFonts w:ascii="Courier New" w:eastAsia="Times New Roman" w:hAnsi="Courier New" w:cs="Courier New"/>
          <w:color w:val="000000"/>
          <w:sz w:val="21"/>
          <w:szCs w:val="21"/>
        </w:rPr>
        <w:t>Testing Priority Queue...</w:t>
      </w:r>
    </w:p>
    <w:p w:rsidR="000D2FE3" w:rsidRPr="000D2FE3" w:rsidRDefault="000D2FE3" w:rsidP="000D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p>
    <w:p w:rsidR="000D2FE3" w:rsidRPr="000D2FE3" w:rsidRDefault="000D2FE3" w:rsidP="000D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p>
    <w:p w:rsidR="000D2FE3" w:rsidRPr="000D2FE3" w:rsidRDefault="000D2FE3" w:rsidP="000D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0D2FE3">
        <w:rPr>
          <w:rFonts w:ascii="Courier New" w:eastAsia="Times New Roman" w:hAnsi="Courier New" w:cs="Courier New"/>
          <w:color w:val="000000"/>
          <w:sz w:val="21"/>
          <w:szCs w:val="21"/>
        </w:rPr>
        <w:t>Priority Queue (Max-Heap) Operations:</w:t>
      </w:r>
    </w:p>
    <w:p w:rsidR="000D2FE3" w:rsidRPr="000D2FE3" w:rsidRDefault="000D2FE3" w:rsidP="000D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0D2FE3">
        <w:rPr>
          <w:rFonts w:ascii="Courier New" w:eastAsia="Times New Roman" w:hAnsi="Courier New" w:cs="Courier New"/>
          <w:color w:val="000000"/>
          <w:sz w:val="21"/>
          <w:szCs w:val="21"/>
        </w:rPr>
        <w:t>Tasks extracted in priority order:</w:t>
      </w:r>
    </w:p>
    <w:p w:rsidR="000D2FE3" w:rsidRPr="000D2FE3" w:rsidRDefault="000D2FE3" w:rsidP="000D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0D2FE3">
        <w:rPr>
          <w:rFonts w:ascii="Courier New" w:eastAsia="Times New Roman" w:hAnsi="Courier New" w:cs="Courier New"/>
          <w:color w:val="000000"/>
          <w:sz w:val="21"/>
          <w:szCs w:val="21"/>
        </w:rPr>
        <w:t>Task ID: 2, Priority: 3</w:t>
      </w:r>
    </w:p>
    <w:p w:rsidR="000D2FE3" w:rsidRPr="000D2FE3" w:rsidRDefault="000D2FE3" w:rsidP="000D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0D2FE3">
        <w:rPr>
          <w:rFonts w:ascii="Courier New" w:eastAsia="Times New Roman" w:hAnsi="Courier New" w:cs="Courier New"/>
          <w:color w:val="000000"/>
          <w:sz w:val="21"/>
          <w:szCs w:val="21"/>
        </w:rPr>
        <w:t>Task ID: 0, Priority: 4</w:t>
      </w:r>
    </w:p>
    <w:p w:rsidR="000D2FE3" w:rsidRPr="000D2FE3" w:rsidRDefault="000D2FE3" w:rsidP="000D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0D2FE3">
        <w:rPr>
          <w:rFonts w:ascii="Courier New" w:eastAsia="Times New Roman" w:hAnsi="Courier New" w:cs="Courier New"/>
          <w:color w:val="000000"/>
          <w:sz w:val="21"/>
          <w:szCs w:val="21"/>
        </w:rPr>
        <w:t>Task ID: 1, Priority: 5</w:t>
      </w:r>
    </w:p>
    <w:p w:rsidR="000D2FE3" w:rsidRPr="000D2FE3" w:rsidRDefault="000D2FE3" w:rsidP="000D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0D2FE3">
        <w:rPr>
          <w:rFonts w:ascii="Courier New" w:eastAsia="Times New Roman" w:hAnsi="Courier New" w:cs="Courier New"/>
          <w:color w:val="000000"/>
          <w:sz w:val="21"/>
          <w:szCs w:val="21"/>
        </w:rPr>
        <w:t>Task ID: 5, Priority: 13</w:t>
      </w:r>
    </w:p>
    <w:p w:rsidR="000D2FE3" w:rsidRPr="000D2FE3" w:rsidRDefault="000D2FE3" w:rsidP="000D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0D2FE3">
        <w:rPr>
          <w:rFonts w:ascii="Courier New" w:eastAsia="Times New Roman" w:hAnsi="Courier New" w:cs="Courier New"/>
          <w:color w:val="000000"/>
          <w:sz w:val="21"/>
          <w:szCs w:val="21"/>
        </w:rPr>
        <w:t>Task ID: 4, Priority: 16</w:t>
      </w:r>
    </w:p>
    <w:p w:rsidR="000D2FE3" w:rsidRPr="000D2FE3" w:rsidRDefault="000D2FE3" w:rsidP="000D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0D2FE3">
        <w:rPr>
          <w:rFonts w:ascii="Courier New" w:eastAsia="Times New Roman" w:hAnsi="Courier New" w:cs="Courier New"/>
          <w:color w:val="000000"/>
          <w:sz w:val="21"/>
          <w:szCs w:val="21"/>
        </w:rPr>
        <w:t>Task ID: 7, Priority: 70</w:t>
      </w:r>
    </w:p>
    <w:p w:rsidR="000D2FE3" w:rsidRPr="000D2FE3" w:rsidRDefault="000D2FE3" w:rsidP="000D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0D2FE3">
        <w:rPr>
          <w:rFonts w:ascii="Courier New" w:eastAsia="Times New Roman" w:hAnsi="Courier New" w:cs="Courier New"/>
          <w:color w:val="000000"/>
          <w:sz w:val="21"/>
          <w:szCs w:val="21"/>
        </w:rPr>
        <w:t>Task ID: 6, Priority: 75</w:t>
      </w:r>
    </w:p>
    <w:p w:rsidR="000D2FE3" w:rsidRPr="000D2FE3" w:rsidRDefault="000D2FE3" w:rsidP="000D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0D2FE3">
        <w:rPr>
          <w:rFonts w:ascii="Courier New" w:eastAsia="Times New Roman" w:hAnsi="Courier New" w:cs="Courier New"/>
          <w:color w:val="000000"/>
          <w:sz w:val="21"/>
          <w:szCs w:val="21"/>
        </w:rPr>
        <w:t>Task ID: 8, Priority: 78</w:t>
      </w:r>
    </w:p>
    <w:p w:rsidR="000D2FE3" w:rsidRPr="000D2FE3" w:rsidRDefault="000D2FE3" w:rsidP="000D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0D2FE3">
        <w:rPr>
          <w:rFonts w:ascii="Courier New" w:eastAsia="Times New Roman" w:hAnsi="Courier New" w:cs="Courier New"/>
          <w:color w:val="000000"/>
          <w:sz w:val="21"/>
          <w:szCs w:val="21"/>
        </w:rPr>
        <w:t>Task ID: 9, Priority: 90</w:t>
      </w:r>
    </w:p>
    <w:p w:rsidR="000D2FE3" w:rsidRPr="000D2FE3" w:rsidRDefault="000D2FE3" w:rsidP="000D2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0D2FE3">
        <w:rPr>
          <w:rFonts w:ascii="Courier New" w:eastAsia="Times New Roman" w:hAnsi="Courier New" w:cs="Courier New"/>
          <w:color w:val="000000"/>
          <w:sz w:val="21"/>
          <w:szCs w:val="21"/>
        </w:rPr>
        <w:t>Task ID: 3, Priority: 98</w:t>
      </w:r>
    </w:p>
    <w:p w:rsidR="000D2FE3" w:rsidRDefault="000D2FE3" w:rsidP="00CE47CC">
      <w:pPr>
        <w:jc w:val="both"/>
      </w:pPr>
    </w:p>
    <w:p w:rsidR="00635CE0" w:rsidRPr="00014197" w:rsidRDefault="00635CE0" w:rsidP="00D970F6">
      <w:pPr>
        <w:jc w:val="both"/>
        <w:rPr>
          <w:rFonts w:cs="Times New Roman"/>
        </w:rPr>
      </w:pPr>
      <w:bookmarkStart w:id="0" w:name="_GoBack"/>
      <w:bookmarkEnd w:id="0"/>
    </w:p>
    <w:p w:rsidR="00014197" w:rsidRDefault="00014197" w:rsidP="00E3588F">
      <w:pPr>
        <w:jc w:val="both"/>
        <w:rPr>
          <w:rFonts w:cs="Times New Roman"/>
        </w:rPr>
      </w:pPr>
      <w:r>
        <w:rPr>
          <w:rFonts w:cs="Times New Roman"/>
        </w:rPr>
        <w:br w:type="page"/>
      </w:r>
    </w:p>
    <w:p w:rsidR="00014197" w:rsidRDefault="00014197" w:rsidP="00AF780E">
      <w:pPr>
        <w:pStyle w:val="Heading1"/>
      </w:pPr>
      <w:r w:rsidRPr="00014197">
        <w:t>References</w:t>
      </w:r>
    </w:p>
    <w:p w:rsidR="00014197" w:rsidRDefault="000D2FE3" w:rsidP="000D2FE3">
      <w:pPr>
        <w:ind w:left="720" w:hanging="720"/>
        <w:rPr>
          <w:rFonts w:cs="Times New Roman"/>
        </w:rPr>
      </w:pPr>
      <w:r w:rsidRPr="000D2FE3">
        <w:rPr>
          <w:rFonts w:cs="Times New Roman"/>
        </w:rPr>
        <w:t xml:space="preserve">Bai, Y., Ahmed, S. Z., &amp; </w:t>
      </w:r>
      <w:proofErr w:type="spellStart"/>
      <w:r w:rsidRPr="000D2FE3">
        <w:rPr>
          <w:rFonts w:cs="Times New Roman"/>
        </w:rPr>
        <w:t>Granado</w:t>
      </w:r>
      <w:proofErr w:type="spellEnd"/>
      <w:r w:rsidRPr="000D2FE3">
        <w:rPr>
          <w:rFonts w:cs="Times New Roman"/>
        </w:rPr>
        <w:t>, B. (2015). ARC 2014: Towards a Fast FPGA Implementation of a Heap-Based Priority Queue for Image Coding Using a Parallel Index-Aware Tree. </w:t>
      </w:r>
      <w:r w:rsidRPr="000D2FE3">
        <w:rPr>
          <w:rFonts w:cs="Times New Roman"/>
          <w:i/>
          <w:iCs/>
        </w:rPr>
        <w:t>ACM Transactions on Reconfigurable Technology and Systems (TRETS)</w:t>
      </w:r>
      <w:r w:rsidRPr="000D2FE3">
        <w:rPr>
          <w:rFonts w:cs="Times New Roman"/>
        </w:rPr>
        <w:t>, </w:t>
      </w:r>
      <w:r w:rsidRPr="000D2FE3">
        <w:rPr>
          <w:rFonts w:cs="Times New Roman"/>
          <w:i/>
          <w:iCs/>
        </w:rPr>
        <w:t>9</w:t>
      </w:r>
      <w:r w:rsidRPr="000D2FE3">
        <w:rPr>
          <w:rFonts w:cs="Times New Roman"/>
        </w:rPr>
        <w:t>(1), 1-16.</w:t>
      </w:r>
    </w:p>
    <w:p w:rsidR="000D2FE3" w:rsidRPr="00014197" w:rsidRDefault="000D2FE3" w:rsidP="000D2FE3">
      <w:pPr>
        <w:ind w:left="720" w:hanging="720"/>
        <w:rPr>
          <w:rFonts w:cs="Times New Roman"/>
        </w:rPr>
      </w:pPr>
      <w:proofErr w:type="spellStart"/>
      <w:r w:rsidRPr="000D2FE3">
        <w:rPr>
          <w:rFonts w:cs="Times New Roman"/>
        </w:rPr>
        <w:t>Marcellino</w:t>
      </w:r>
      <w:proofErr w:type="spellEnd"/>
      <w:r w:rsidRPr="000D2FE3">
        <w:rPr>
          <w:rFonts w:cs="Times New Roman"/>
        </w:rPr>
        <w:t xml:space="preserve">, M., </w:t>
      </w:r>
      <w:proofErr w:type="spellStart"/>
      <w:r w:rsidRPr="000D2FE3">
        <w:rPr>
          <w:rFonts w:cs="Times New Roman"/>
        </w:rPr>
        <w:t>Pratama</w:t>
      </w:r>
      <w:proofErr w:type="spellEnd"/>
      <w:r w:rsidRPr="000D2FE3">
        <w:rPr>
          <w:rFonts w:cs="Times New Roman"/>
        </w:rPr>
        <w:t xml:space="preserve">, D. W., </w:t>
      </w:r>
      <w:proofErr w:type="spellStart"/>
      <w:r w:rsidRPr="000D2FE3">
        <w:rPr>
          <w:rFonts w:cs="Times New Roman"/>
        </w:rPr>
        <w:t>Suntiarko</w:t>
      </w:r>
      <w:proofErr w:type="spellEnd"/>
      <w:r w:rsidRPr="000D2FE3">
        <w:rPr>
          <w:rFonts w:cs="Times New Roman"/>
        </w:rPr>
        <w:t>, S. S., &amp; Margi, K. (2021, October). Comparative of advanced sorting algorithms (quick sort, heap sort, merge sort, intro sort, radix sort) based on time and memory usage. In </w:t>
      </w:r>
      <w:r w:rsidRPr="000D2FE3">
        <w:rPr>
          <w:rFonts w:cs="Times New Roman"/>
          <w:i/>
          <w:iCs/>
        </w:rPr>
        <w:t>2021 1st International Conference on Computer Science and Artificial Intelligence (ICCSAI)</w:t>
      </w:r>
      <w:r w:rsidRPr="000D2FE3">
        <w:rPr>
          <w:rFonts w:cs="Times New Roman"/>
        </w:rPr>
        <w:t> (Vol. 1, pp. 154-160). IEEE.</w:t>
      </w:r>
    </w:p>
    <w:sectPr w:rsidR="000D2FE3" w:rsidRPr="00014197" w:rsidSect="00D109AA">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D64" w:rsidRDefault="00521D64" w:rsidP="00B5010B">
      <w:pPr>
        <w:spacing w:after="0" w:line="240" w:lineRule="auto"/>
      </w:pPr>
      <w:r>
        <w:separator/>
      </w:r>
    </w:p>
  </w:endnote>
  <w:endnote w:type="continuationSeparator" w:id="0">
    <w:p w:rsidR="00521D64" w:rsidRDefault="00521D64" w:rsidP="00B50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D64" w:rsidRDefault="00521D64" w:rsidP="00B5010B">
      <w:pPr>
        <w:spacing w:after="0" w:line="240" w:lineRule="auto"/>
      </w:pPr>
      <w:r>
        <w:separator/>
      </w:r>
    </w:p>
  </w:footnote>
  <w:footnote w:type="continuationSeparator" w:id="0">
    <w:p w:rsidR="00521D64" w:rsidRDefault="00521D64" w:rsidP="00B50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rPr>
      <w:id w:val="1099912984"/>
      <w:docPartObj>
        <w:docPartGallery w:val="Page Numbers (Top of Page)"/>
        <w:docPartUnique/>
      </w:docPartObj>
    </w:sdtPr>
    <w:sdtEndPr>
      <w:rPr>
        <w:noProof/>
      </w:rPr>
    </w:sdtEndPr>
    <w:sdtContent>
      <w:p w:rsidR="00C21D5B" w:rsidRPr="000A3991" w:rsidRDefault="00C21D5B" w:rsidP="00D970F6">
        <w:pPr>
          <w:pStyle w:val="Header"/>
          <w:ind w:firstLine="0"/>
          <w:rPr>
            <w:rFonts w:cs="Times New Roman"/>
          </w:rPr>
        </w:pPr>
        <w:r>
          <w:rPr>
            <w:rFonts w:cs="Times New Roman"/>
          </w:rPr>
          <w:tab/>
        </w:r>
        <w:r>
          <w:rPr>
            <w:rFonts w:cs="Times New Roman"/>
          </w:rPr>
          <w:tab/>
        </w:r>
        <w:r w:rsidRPr="000A3991">
          <w:rPr>
            <w:rFonts w:cs="Times New Roman"/>
          </w:rPr>
          <w:fldChar w:fldCharType="begin"/>
        </w:r>
        <w:r w:rsidRPr="000A3991">
          <w:rPr>
            <w:rFonts w:cs="Times New Roman"/>
          </w:rPr>
          <w:instrText xml:space="preserve"> PAGE   \* MERGEFORMAT </w:instrText>
        </w:r>
        <w:r w:rsidRPr="000A3991">
          <w:rPr>
            <w:rFonts w:cs="Times New Roman"/>
          </w:rPr>
          <w:fldChar w:fldCharType="separate"/>
        </w:r>
        <w:r w:rsidR="006B4C7A">
          <w:rPr>
            <w:rFonts w:cs="Times New Roman"/>
            <w:noProof/>
          </w:rPr>
          <w:t>4</w:t>
        </w:r>
        <w:r w:rsidRPr="000A3991">
          <w:rPr>
            <w:rFonts w:cs="Times New Roman"/>
            <w:noProof/>
          </w:rPr>
          <w:fldChar w:fldCharType="end"/>
        </w:r>
      </w:p>
    </w:sdtContent>
  </w:sdt>
  <w:p w:rsidR="00C21D5B" w:rsidRPr="000A3991" w:rsidRDefault="00C21D5B">
    <w:pPr>
      <w:pStyle w:val="Header"/>
      <w:rPr>
        <w:rFonts w:cs="Times New Roma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D5B" w:rsidRPr="00D109AA" w:rsidRDefault="00C21D5B" w:rsidP="00D970F6">
    <w:pPr>
      <w:pStyle w:val="Header"/>
      <w:ind w:firstLine="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MDI2NDMwMzEyMzY0NTBT0lEKTi0uzszPAykwrAUAfY/+NywAAAA="/>
  </w:docVars>
  <w:rsids>
    <w:rsidRoot w:val="00CE47CC"/>
    <w:rsid w:val="00014197"/>
    <w:rsid w:val="00076CBE"/>
    <w:rsid w:val="000A3991"/>
    <w:rsid w:val="000D2FE3"/>
    <w:rsid w:val="001776D0"/>
    <w:rsid w:val="00183993"/>
    <w:rsid w:val="002138D7"/>
    <w:rsid w:val="0036220A"/>
    <w:rsid w:val="0046675D"/>
    <w:rsid w:val="004A72F3"/>
    <w:rsid w:val="00521D64"/>
    <w:rsid w:val="005556F8"/>
    <w:rsid w:val="005A0211"/>
    <w:rsid w:val="00623724"/>
    <w:rsid w:val="00635CE0"/>
    <w:rsid w:val="00676FB9"/>
    <w:rsid w:val="006B4C7A"/>
    <w:rsid w:val="00750A75"/>
    <w:rsid w:val="007A1DA5"/>
    <w:rsid w:val="00895CA5"/>
    <w:rsid w:val="008C497D"/>
    <w:rsid w:val="00AF780E"/>
    <w:rsid w:val="00B43EEA"/>
    <w:rsid w:val="00B5010B"/>
    <w:rsid w:val="00BA5D48"/>
    <w:rsid w:val="00BB66F0"/>
    <w:rsid w:val="00C21D5B"/>
    <w:rsid w:val="00CA66B8"/>
    <w:rsid w:val="00CB0C6F"/>
    <w:rsid w:val="00CC14B5"/>
    <w:rsid w:val="00CE47CC"/>
    <w:rsid w:val="00D109AA"/>
    <w:rsid w:val="00D322C1"/>
    <w:rsid w:val="00D970F6"/>
    <w:rsid w:val="00DA467D"/>
    <w:rsid w:val="00DE11C4"/>
    <w:rsid w:val="00E27C86"/>
    <w:rsid w:val="00E3588F"/>
    <w:rsid w:val="00F108AF"/>
    <w:rsid w:val="00F855A0"/>
    <w:rsid w:val="00FB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561C1"/>
  <w15:chartTrackingRefBased/>
  <w15:docId w15:val="{067E27F6-5A27-4EBD-9F70-5515107C4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724"/>
    <w:pPr>
      <w:spacing w:line="480" w:lineRule="auto"/>
      <w:ind w:firstLine="720"/>
    </w:pPr>
    <w:rPr>
      <w:rFonts w:ascii="Times New Roman" w:hAnsi="Times New Roman"/>
      <w:sz w:val="24"/>
    </w:rPr>
  </w:style>
  <w:style w:type="paragraph" w:styleId="Heading1">
    <w:name w:val="heading 1"/>
    <w:basedOn w:val="Normal"/>
    <w:next w:val="Normal"/>
    <w:link w:val="Heading1Char"/>
    <w:autoRedefine/>
    <w:uiPriority w:val="9"/>
    <w:qFormat/>
    <w:rsid w:val="00AF780E"/>
    <w:pPr>
      <w:keepNext/>
      <w:jc w:val="center"/>
      <w:outlineLvl w:val="0"/>
    </w:pPr>
    <w:rPr>
      <w:rFonts w:cs="Times New Roman"/>
      <w:b/>
    </w:rPr>
  </w:style>
  <w:style w:type="paragraph" w:styleId="Heading2">
    <w:name w:val="heading 2"/>
    <w:basedOn w:val="Normal"/>
    <w:next w:val="Normal"/>
    <w:link w:val="Heading2Char"/>
    <w:autoRedefine/>
    <w:uiPriority w:val="9"/>
    <w:unhideWhenUsed/>
    <w:qFormat/>
    <w:rsid w:val="005A0211"/>
    <w:pPr>
      <w:keepNext/>
      <w:keepLines/>
      <w:spacing w:before="280" w:after="240"/>
      <w:ind w:firstLine="0"/>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FB7346"/>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10B"/>
  </w:style>
  <w:style w:type="paragraph" w:styleId="Footer">
    <w:name w:val="footer"/>
    <w:basedOn w:val="Normal"/>
    <w:link w:val="FooterChar"/>
    <w:uiPriority w:val="99"/>
    <w:unhideWhenUsed/>
    <w:rsid w:val="00B50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10B"/>
  </w:style>
  <w:style w:type="character" w:customStyle="1" w:styleId="Heading1Char">
    <w:name w:val="Heading 1 Char"/>
    <w:basedOn w:val="DefaultParagraphFont"/>
    <w:link w:val="Heading1"/>
    <w:uiPriority w:val="9"/>
    <w:rsid w:val="00AF780E"/>
    <w:rPr>
      <w:rFonts w:ascii="Times New Roman" w:hAnsi="Times New Roman" w:cs="Times New Roman"/>
      <w:b/>
      <w:sz w:val="24"/>
    </w:rPr>
  </w:style>
  <w:style w:type="character" w:customStyle="1" w:styleId="Heading2Char">
    <w:name w:val="Heading 2 Char"/>
    <w:basedOn w:val="DefaultParagraphFont"/>
    <w:link w:val="Heading2"/>
    <w:uiPriority w:val="9"/>
    <w:rsid w:val="005A021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FB7346"/>
    <w:rPr>
      <w:rFonts w:ascii="Times New Roman" w:eastAsiaTheme="majorEastAsia" w:hAnsi="Times New Roman" w:cstheme="majorBidi"/>
      <w:b/>
      <w:sz w:val="24"/>
      <w:szCs w:val="24"/>
    </w:rPr>
  </w:style>
  <w:style w:type="paragraph" w:styleId="HTMLPreformatted">
    <w:name w:val="HTML Preformatted"/>
    <w:basedOn w:val="Normal"/>
    <w:link w:val="HTMLPreformattedChar"/>
    <w:uiPriority w:val="99"/>
    <w:semiHidden/>
    <w:unhideWhenUsed/>
    <w:rsid w:val="000D2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2F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285711">
      <w:bodyDiv w:val="1"/>
      <w:marLeft w:val="0"/>
      <w:marRight w:val="0"/>
      <w:marTop w:val="0"/>
      <w:marBottom w:val="0"/>
      <w:divBdr>
        <w:top w:val="none" w:sz="0" w:space="0" w:color="auto"/>
        <w:left w:val="none" w:sz="0" w:space="0" w:color="auto"/>
        <w:bottom w:val="none" w:sz="0" w:space="0" w:color="auto"/>
        <w:right w:val="none" w:sz="0" w:space="0" w:color="auto"/>
      </w:divBdr>
    </w:div>
    <w:div w:id="164419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20Wanjiku\Documents\Custom%20Office%20Templates\My%20Custo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451F7-0B57-4248-9B26-120CD98B1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 Custom template.dotx</Template>
  <TotalTime>13</TotalTime>
  <Pages>5</Pages>
  <Words>635</Words>
  <Characters>3622</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Heap Data Structures</vt:lpstr>
      <vt:lpstr>Heap Data Structures</vt:lpstr>
      <vt:lpstr>References</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Wanjiku</dc:creator>
  <cp:keywords/>
  <dc:description/>
  <cp:lastModifiedBy>Francis Wanjiku</cp:lastModifiedBy>
  <cp:revision>4</cp:revision>
  <dcterms:created xsi:type="dcterms:W3CDTF">2025-01-25T21:59:00Z</dcterms:created>
  <dcterms:modified xsi:type="dcterms:W3CDTF">2025-01-25T22:12:00Z</dcterms:modified>
</cp:coreProperties>
</file>